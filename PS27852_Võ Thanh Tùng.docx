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76C9C2" w14:textId="77777777" w:rsidR="00C377C7" w:rsidRPr="00F033E7" w:rsidRDefault="00680A04" w:rsidP="00E87414">
      <w:pPr>
        <w:spacing w:before="240" w:after="0"/>
        <w:jc w:val="both"/>
        <w:rPr>
          <w:rFonts w:cs="Times New Roman"/>
        </w:rPr>
      </w:pPr>
      <w:r w:rsidRPr="00F033E7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1DEF9B8C" wp14:editId="0C2F1923">
            <wp:simplePos x="0" y="0"/>
            <wp:positionH relativeFrom="column">
              <wp:posOffset>1772920</wp:posOffset>
            </wp:positionH>
            <wp:positionV relativeFrom="paragraph">
              <wp:posOffset>1131570</wp:posOffset>
            </wp:positionV>
            <wp:extent cx="2170430" cy="1894840"/>
            <wp:effectExtent l="0" t="0" r="127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_ZhvBrQcYO0kZXI_wVDcSmQ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33E7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 wp14:anchorId="05E40DF0" wp14:editId="18F768D6">
            <wp:simplePos x="0" y="0"/>
            <wp:positionH relativeFrom="column">
              <wp:posOffset>1447800</wp:posOffset>
            </wp:positionH>
            <wp:positionV relativeFrom="paragraph">
              <wp:posOffset>497205</wp:posOffset>
            </wp:positionV>
            <wp:extent cx="2924175" cy="56007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77C7" w:rsidRPr="00F033E7">
        <w:rPr>
          <w:rFonts w:cs="Times New Roman"/>
        </w:rPr>
        <w:br w:type="textWrapping" w:clear="all"/>
      </w:r>
    </w:p>
    <w:p w14:paraId="5626E57A" w14:textId="77777777" w:rsidR="00592AB0" w:rsidRPr="00F033E7" w:rsidRDefault="00150736" w:rsidP="00592AB0">
      <w:pPr>
        <w:spacing w:before="240"/>
        <w:jc w:val="center"/>
        <w:rPr>
          <w:rFonts w:cs="Times New Roman"/>
          <w:b/>
          <w:color w:val="002060"/>
          <w:sz w:val="72"/>
          <w:szCs w:val="50"/>
        </w:rPr>
      </w:pPr>
      <w:r w:rsidRPr="00F033E7">
        <w:rPr>
          <w:rFonts w:cs="Times New Roman"/>
          <w:b/>
          <w:color w:val="002060"/>
          <w:sz w:val="72"/>
          <w:szCs w:val="50"/>
        </w:rPr>
        <w:t>CƠ SỞ DỮ LIỆU</w:t>
      </w:r>
    </w:p>
    <w:p w14:paraId="2D3E5688" w14:textId="2B928E0F" w:rsidR="00F3204D" w:rsidRPr="00F033E7" w:rsidRDefault="00327B7E" w:rsidP="00592AB0">
      <w:pPr>
        <w:spacing w:before="240" w:after="360"/>
        <w:jc w:val="center"/>
        <w:rPr>
          <w:rFonts w:cs="Times New Roman"/>
          <w:b/>
          <w:color w:val="4F81BD" w:themeColor="accent1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  <w:r w:rsidRPr="00F033E7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Báo </w:t>
      </w:r>
      <w:proofErr w:type="spellStart"/>
      <w:r w:rsidRPr="00F033E7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cáo</w:t>
      </w:r>
      <w:proofErr w:type="spellEnd"/>
      <w:r w:rsidRPr="00F033E7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="001A078C">
        <w:rPr>
          <w:rFonts w:cs="Times New Roman"/>
          <w:b/>
          <w:color w:val="002060"/>
          <w:sz w:val="64"/>
          <w:szCs w:val="64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Outline w14:w="952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ASM 2</w:t>
      </w:r>
    </w:p>
    <w:p w14:paraId="4B8A77BF" w14:textId="77777777" w:rsidR="00C377C7" w:rsidRPr="00F033E7" w:rsidRDefault="00C377C7" w:rsidP="00E87414">
      <w:pPr>
        <w:spacing w:before="240" w:after="0"/>
        <w:jc w:val="both"/>
        <w:rPr>
          <w:rFonts w:cs="Times New Roman"/>
          <w:b/>
          <w:color w:val="4F81BD" w:themeColor="accent1"/>
          <w:sz w:val="40"/>
        </w:rPr>
      </w:pPr>
    </w:p>
    <w:p w14:paraId="1A20BA26" w14:textId="70ED81B4" w:rsidR="00C377C7" w:rsidRPr="00F033E7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F033E7">
        <w:rPr>
          <w:rFonts w:cs="Times New Roman"/>
          <w:sz w:val="32"/>
        </w:rPr>
        <w:t>Mã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số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sinh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viên</w:t>
      </w:r>
      <w:proofErr w:type="spellEnd"/>
      <w:r w:rsidRPr="00F033E7">
        <w:rPr>
          <w:rFonts w:cs="Times New Roman"/>
          <w:sz w:val="32"/>
        </w:rPr>
        <w:t xml:space="preserve"> </w:t>
      </w:r>
      <w:r w:rsidRPr="00F033E7">
        <w:rPr>
          <w:rFonts w:cs="Times New Roman"/>
          <w:sz w:val="32"/>
        </w:rPr>
        <w:tab/>
        <w:t xml:space="preserve">: </w:t>
      </w:r>
      <w:r w:rsidR="00FE4A94" w:rsidRPr="00F033E7">
        <w:rPr>
          <w:rFonts w:cs="Times New Roman"/>
          <w:sz w:val="32"/>
        </w:rPr>
        <w:t>PS27852</w:t>
      </w:r>
    </w:p>
    <w:p w14:paraId="7491FC86" w14:textId="04E72DA3" w:rsidR="00C377C7" w:rsidRPr="00F033E7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  <w:lang w:val="vi-VN"/>
        </w:rPr>
      </w:pPr>
      <w:proofErr w:type="spellStart"/>
      <w:r w:rsidRPr="00F033E7">
        <w:rPr>
          <w:rFonts w:cs="Times New Roman"/>
          <w:sz w:val="32"/>
        </w:rPr>
        <w:t>Họ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tên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sinh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viên</w:t>
      </w:r>
      <w:proofErr w:type="spellEnd"/>
      <w:r w:rsidRPr="00F033E7">
        <w:rPr>
          <w:rFonts w:cs="Times New Roman"/>
          <w:sz w:val="32"/>
        </w:rPr>
        <w:t xml:space="preserve"> </w:t>
      </w:r>
      <w:r w:rsidRPr="00F033E7">
        <w:rPr>
          <w:rFonts w:cs="Times New Roman"/>
          <w:sz w:val="32"/>
        </w:rPr>
        <w:tab/>
        <w:t xml:space="preserve">: </w:t>
      </w:r>
      <w:proofErr w:type="spellStart"/>
      <w:r w:rsidR="00FE4A94" w:rsidRPr="00F033E7">
        <w:rPr>
          <w:rFonts w:cs="Times New Roman"/>
          <w:sz w:val="32"/>
        </w:rPr>
        <w:t>Võ</w:t>
      </w:r>
      <w:proofErr w:type="spellEnd"/>
      <w:r w:rsidR="00FE4A94" w:rsidRPr="00F033E7">
        <w:rPr>
          <w:rFonts w:cs="Times New Roman"/>
          <w:sz w:val="32"/>
          <w:lang w:val="vi-VN"/>
        </w:rPr>
        <w:t xml:space="preserve"> Thanh Tùng</w:t>
      </w:r>
    </w:p>
    <w:p w14:paraId="1F918DC7" w14:textId="72DE8710" w:rsidR="00C377C7" w:rsidRPr="00F033E7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proofErr w:type="spellStart"/>
      <w:r w:rsidRPr="00F033E7">
        <w:rPr>
          <w:rFonts w:cs="Times New Roman"/>
          <w:sz w:val="32"/>
        </w:rPr>
        <w:t>Lớp</w:t>
      </w:r>
      <w:proofErr w:type="spellEnd"/>
      <w:r w:rsidRPr="00F033E7">
        <w:rPr>
          <w:rFonts w:cs="Times New Roman"/>
          <w:sz w:val="32"/>
        </w:rPr>
        <w:t xml:space="preserve"> </w:t>
      </w:r>
      <w:r w:rsidRPr="00F033E7">
        <w:rPr>
          <w:rFonts w:cs="Times New Roman"/>
          <w:sz w:val="32"/>
        </w:rPr>
        <w:tab/>
        <w:t xml:space="preserve">: </w:t>
      </w:r>
      <w:r w:rsidR="00FE4A94" w:rsidRPr="00F033E7">
        <w:rPr>
          <w:rFonts w:cs="Times New Roman"/>
          <w:sz w:val="32"/>
        </w:rPr>
        <w:t>SD18401</w:t>
      </w:r>
    </w:p>
    <w:p w14:paraId="2DF8D0C1" w14:textId="77777777" w:rsidR="00C377C7" w:rsidRPr="00F033E7" w:rsidRDefault="00C377C7" w:rsidP="00DC68FE">
      <w:pPr>
        <w:tabs>
          <w:tab w:val="left" w:pos="4050"/>
        </w:tabs>
        <w:spacing w:before="240"/>
        <w:ind w:left="720"/>
        <w:jc w:val="both"/>
        <w:rPr>
          <w:rFonts w:cs="Times New Roman"/>
          <w:sz w:val="32"/>
        </w:rPr>
      </w:pPr>
      <w:r w:rsidRPr="00F033E7">
        <w:rPr>
          <w:rFonts w:cs="Times New Roman"/>
          <w:sz w:val="32"/>
        </w:rPr>
        <w:t xml:space="preserve">Giảng </w:t>
      </w:r>
      <w:proofErr w:type="spellStart"/>
      <w:r w:rsidRPr="00F033E7">
        <w:rPr>
          <w:rFonts w:cs="Times New Roman"/>
          <w:sz w:val="32"/>
        </w:rPr>
        <w:t>viên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hướng</w:t>
      </w:r>
      <w:proofErr w:type="spellEnd"/>
      <w:r w:rsidRPr="00F033E7">
        <w:rPr>
          <w:rFonts w:cs="Times New Roman"/>
          <w:sz w:val="32"/>
        </w:rPr>
        <w:t xml:space="preserve"> </w:t>
      </w:r>
      <w:proofErr w:type="spellStart"/>
      <w:r w:rsidRPr="00F033E7">
        <w:rPr>
          <w:rFonts w:cs="Times New Roman"/>
          <w:sz w:val="32"/>
        </w:rPr>
        <w:t>dẫn</w:t>
      </w:r>
      <w:proofErr w:type="spellEnd"/>
      <w:r w:rsidRPr="00F033E7">
        <w:rPr>
          <w:rFonts w:cs="Times New Roman"/>
          <w:sz w:val="32"/>
        </w:rPr>
        <w:t xml:space="preserve"> </w:t>
      </w:r>
      <w:r w:rsidRPr="00F033E7">
        <w:rPr>
          <w:rFonts w:cs="Times New Roman"/>
          <w:sz w:val="32"/>
        </w:rPr>
        <w:tab/>
        <w:t>:</w:t>
      </w:r>
      <w:r w:rsidR="00472185" w:rsidRPr="00F033E7">
        <w:rPr>
          <w:rFonts w:cs="Times New Roman"/>
          <w:sz w:val="32"/>
        </w:rPr>
        <w:tab/>
      </w:r>
      <w:r w:rsidR="00014631" w:rsidRPr="00F033E7">
        <w:rPr>
          <w:rFonts w:cs="Times New Roman"/>
          <w:sz w:val="32"/>
        </w:rPr>
        <w:t xml:space="preserve">Đặng Thị </w:t>
      </w:r>
      <w:proofErr w:type="spellStart"/>
      <w:r w:rsidR="00014631" w:rsidRPr="00F033E7">
        <w:rPr>
          <w:rFonts w:cs="Times New Roman"/>
          <w:sz w:val="32"/>
        </w:rPr>
        <w:t>Hà</w:t>
      </w:r>
      <w:proofErr w:type="spellEnd"/>
    </w:p>
    <w:p w14:paraId="3D6D3E33" w14:textId="77777777" w:rsidR="00C377C7" w:rsidRPr="00F033E7" w:rsidRDefault="00C377C7" w:rsidP="00E87414">
      <w:pPr>
        <w:spacing w:before="240" w:after="0"/>
        <w:jc w:val="both"/>
        <w:rPr>
          <w:rFonts w:cs="Times New Roman"/>
        </w:rPr>
      </w:pPr>
    </w:p>
    <w:p w14:paraId="22F80C50" w14:textId="77777777" w:rsidR="00C377C7" w:rsidRPr="00F033E7" w:rsidRDefault="00C377C7" w:rsidP="00E87414">
      <w:pPr>
        <w:spacing w:before="240"/>
        <w:jc w:val="both"/>
        <w:rPr>
          <w:rFonts w:cs="Times New Roman"/>
        </w:rPr>
      </w:pPr>
      <w:r w:rsidRPr="00F033E7">
        <w:rPr>
          <w:rFonts w:cs="Times New Roman"/>
        </w:rPr>
        <w:br w:type="page"/>
      </w:r>
    </w:p>
    <w:p w14:paraId="20FD0E1D" w14:textId="77777777" w:rsidR="00E16291" w:rsidRPr="00F033E7" w:rsidRDefault="00E16291" w:rsidP="00E87414">
      <w:pPr>
        <w:spacing w:before="240"/>
        <w:jc w:val="both"/>
        <w:rPr>
          <w:rStyle w:val="fontstyle01"/>
          <w:rFonts w:ascii="Times New Roman" w:hAnsi="Times New Roman" w:cs="Times New Roman"/>
          <w:sz w:val="24"/>
          <w:szCs w:val="24"/>
        </w:rPr>
        <w:sectPr w:rsidR="00E16291" w:rsidRPr="00F033E7" w:rsidSect="00FB0C1E">
          <w:headerReference w:type="default" r:id="rId10"/>
          <w:footerReference w:type="default" r:id="rId11"/>
          <w:headerReference w:type="first" r:id="rId12"/>
          <w:pgSz w:w="11907" w:h="16839" w:code="9"/>
          <w:pgMar w:top="1152" w:right="1152" w:bottom="1152" w:left="1152" w:header="432" w:footer="720" w:gutter="720"/>
          <w:pgBorders w:offsetFrom="page">
            <w:top w:val="flowersTiny" w:sz="14" w:space="24" w:color="auto"/>
            <w:left w:val="flowersTiny" w:sz="14" w:space="24" w:color="auto"/>
            <w:bottom w:val="flowersTiny" w:sz="14" w:space="24" w:color="auto"/>
            <w:right w:val="flowersTiny" w:sz="14" w:space="24" w:color="auto"/>
          </w:pgBorders>
          <w:cols w:space="720"/>
          <w:docGrid w:linePitch="381"/>
        </w:sectPr>
      </w:pPr>
    </w:p>
    <w:p w14:paraId="27133917" w14:textId="77777777" w:rsidR="00680A04" w:rsidRPr="00F033E7" w:rsidRDefault="00E16291" w:rsidP="00592AB0">
      <w:pPr>
        <w:pStyle w:val="TOCHeading"/>
        <w:spacing w:before="240"/>
        <w:ind w:left="720" w:hanging="720"/>
        <w:jc w:val="center"/>
        <w:rPr>
          <w:rFonts w:cs="Times New Roman"/>
          <w:sz w:val="40"/>
        </w:rPr>
      </w:pPr>
      <w:r w:rsidRPr="00F033E7">
        <w:rPr>
          <w:rFonts w:cs="Times New Roman"/>
          <w:sz w:val="40"/>
        </w:rPr>
        <w:lastRenderedPageBreak/>
        <w:t>MỤC LỤC</w:t>
      </w:r>
    </w:p>
    <w:p w14:paraId="2781F6EE" w14:textId="77777777" w:rsidR="00680A04" w:rsidRPr="00F033E7" w:rsidRDefault="00680A04" w:rsidP="00680A04">
      <w:pPr>
        <w:rPr>
          <w:rFonts w:cs="Times New Roman"/>
          <w:lang w:eastAsia="ja-JP"/>
        </w:rPr>
      </w:pPr>
    </w:p>
    <w:sdt>
      <w:sdtPr>
        <w:rPr>
          <w:rFonts w:eastAsiaTheme="minorHAnsi" w:cs="Times New Roman"/>
          <w:b w:val="0"/>
          <w:bCs w:val="0"/>
          <w:sz w:val="28"/>
          <w:szCs w:val="22"/>
          <w:lang w:eastAsia="en-US"/>
        </w:rPr>
        <w:id w:val="-5677294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FEADE8E" w14:textId="77777777" w:rsidR="002023FF" w:rsidRPr="00F033E7" w:rsidRDefault="002023FF">
          <w:pPr>
            <w:pStyle w:val="TOCHeading"/>
            <w:rPr>
              <w:rFonts w:cs="Times New Roman"/>
            </w:rPr>
          </w:pPr>
          <w:r w:rsidRPr="00F033E7">
            <w:rPr>
              <w:rFonts w:cs="Times New Roman"/>
            </w:rPr>
            <w:t>Contents</w:t>
          </w:r>
        </w:p>
        <w:p w14:paraId="686ACD6F" w14:textId="3C0EFD2D" w:rsidR="00A74F08" w:rsidRDefault="002023FF">
          <w:pPr>
            <w:pStyle w:val="TOC1"/>
            <w:rPr>
              <w:rFonts w:asciiTheme="minorHAnsi" w:eastAsiaTheme="minorEastAsia" w:hAnsiTheme="minorHAnsi"/>
              <w:noProof/>
            </w:rPr>
          </w:pPr>
          <w:r w:rsidRPr="00F033E7">
            <w:rPr>
              <w:rFonts w:ascii="Times New Roman" w:hAnsi="Times New Roman" w:cs="Times New Roman"/>
            </w:rPr>
            <w:fldChar w:fldCharType="begin"/>
          </w:r>
          <w:r w:rsidRPr="00F033E7">
            <w:rPr>
              <w:rFonts w:ascii="Times New Roman" w:hAnsi="Times New Roman" w:cs="Times New Roman"/>
            </w:rPr>
            <w:instrText xml:space="preserve"> TOC \o "1-3" \h \z \u </w:instrText>
          </w:r>
          <w:r w:rsidRPr="00F033E7">
            <w:rPr>
              <w:rFonts w:ascii="Times New Roman" w:hAnsi="Times New Roman" w:cs="Times New Roman"/>
            </w:rPr>
            <w:fldChar w:fldCharType="separate"/>
          </w:r>
          <w:hyperlink w:anchor="_Toc140737785" w:history="1">
            <w:r w:rsidR="00A74F08" w:rsidRPr="00351EF5">
              <w:rPr>
                <w:rStyle w:val="Hyperlink"/>
                <w:noProof/>
              </w:rPr>
              <w:t>Y1. PHÂN TÍCH BÀI TOÁN:</w:t>
            </w:r>
            <w:r w:rsidR="00A74F08">
              <w:rPr>
                <w:noProof/>
                <w:webHidden/>
              </w:rPr>
              <w:tab/>
            </w:r>
            <w:r w:rsidR="00A74F08">
              <w:rPr>
                <w:noProof/>
                <w:webHidden/>
              </w:rPr>
              <w:fldChar w:fldCharType="begin"/>
            </w:r>
            <w:r w:rsidR="00A74F08">
              <w:rPr>
                <w:noProof/>
                <w:webHidden/>
              </w:rPr>
              <w:instrText xml:space="preserve"> PAGEREF _Toc140737785 \h </w:instrText>
            </w:r>
            <w:r w:rsidR="00A74F08">
              <w:rPr>
                <w:noProof/>
                <w:webHidden/>
              </w:rPr>
            </w:r>
            <w:r w:rsidR="00A74F08">
              <w:rPr>
                <w:noProof/>
                <w:webHidden/>
              </w:rPr>
              <w:fldChar w:fldCharType="separate"/>
            </w:r>
            <w:r w:rsidR="00A74F08">
              <w:rPr>
                <w:noProof/>
                <w:webHidden/>
              </w:rPr>
              <w:t>3</w:t>
            </w:r>
            <w:r w:rsidR="00A74F08">
              <w:rPr>
                <w:noProof/>
                <w:webHidden/>
              </w:rPr>
              <w:fldChar w:fldCharType="end"/>
            </w:r>
          </w:hyperlink>
        </w:p>
        <w:p w14:paraId="64581B26" w14:textId="22379980" w:rsidR="00A74F08" w:rsidRDefault="007E0893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40737786" w:history="1">
            <w:r w:rsidR="00A74F08" w:rsidRPr="00351EF5">
              <w:rPr>
                <w:rStyle w:val="Hyperlink"/>
                <w:noProof/>
              </w:rPr>
              <w:t>Y2.  THIẾT KẾ SƠ ĐỒ QUAN HỆ ERD.</w:t>
            </w:r>
            <w:r w:rsidR="00A74F08">
              <w:rPr>
                <w:noProof/>
                <w:webHidden/>
              </w:rPr>
              <w:tab/>
            </w:r>
            <w:r w:rsidR="00A74F08">
              <w:rPr>
                <w:noProof/>
                <w:webHidden/>
              </w:rPr>
              <w:fldChar w:fldCharType="begin"/>
            </w:r>
            <w:r w:rsidR="00A74F08">
              <w:rPr>
                <w:noProof/>
                <w:webHidden/>
              </w:rPr>
              <w:instrText xml:space="preserve"> PAGEREF _Toc140737786 \h </w:instrText>
            </w:r>
            <w:r w:rsidR="00A74F08">
              <w:rPr>
                <w:noProof/>
                <w:webHidden/>
              </w:rPr>
            </w:r>
            <w:r w:rsidR="00A74F08">
              <w:rPr>
                <w:noProof/>
                <w:webHidden/>
              </w:rPr>
              <w:fldChar w:fldCharType="separate"/>
            </w:r>
            <w:r w:rsidR="00A74F08">
              <w:rPr>
                <w:noProof/>
                <w:webHidden/>
              </w:rPr>
              <w:t>4</w:t>
            </w:r>
            <w:r w:rsidR="00A74F08">
              <w:rPr>
                <w:noProof/>
                <w:webHidden/>
              </w:rPr>
              <w:fldChar w:fldCharType="end"/>
            </w:r>
          </w:hyperlink>
        </w:p>
        <w:p w14:paraId="23167C5D" w14:textId="3D1BF6D8" w:rsidR="00A74F08" w:rsidRDefault="007E0893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40737787" w:history="1">
            <w:r w:rsidR="00A74F08" w:rsidRPr="00351EF5">
              <w:rPr>
                <w:rStyle w:val="Hyperlink"/>
                <w:noProof/>
              </w:rPr>
              <w:t>Y3.  Chuẩn</w:t>
            </w:r>
            <w:r w:rsidR="00A74F08" w:rsidRPr="00351EF5">
              <w:rPr>
                <w:rStyle w:val="Hyperlink"/>
                <w:noProof/>
                <w:lang w:val="vi-VN"/>
              </w:rPr>
              <w:t xml:space="preserve"> hóa 3NF và Thiết kế cơ sở dữ liệu mức vật lý cài đặt trên hệ quản trị CSDL MySQL</w:t>
            </w:r>
            <w:r w:rsidR="00A74F08">
              <w:rPr>
                <w:noProof/>
                <w:webHidden/>
              </w:rPr>
              <w:tab/>
            </w:r>
            <w:r w:rsidR="00A74F08">
              <w:rPr>
                <w:noProof/>
                <w:webHidden/>
              </w:rPr>
              <w:fldChar w:fldCharType="begin"/>
            </w:r>
            <w:r w:rsidR="00A74F08">
              <w:rPr>
                <w:noProof/>
                <w:webHidden/>
              </w:rPr>
              <w:instrText xml:space="preserve"> PAGEREF _Toc140737787 \h </w:instrText>
            </w:r>
            <w:r w:rsidR="00A74F08">
              <w:rPr>
                <w:noProof/>
                <w:webHidden/>
              </w:rPr>
            </w:r>
            <w:r w:rsidR="00A74F08">
              <w:rPr>
                <w:noProof/>
                <w:webHidden/>
              </w:rPr>
              <w:fldChar w:fldCharType="separate"/>
            </w:r>
            <w:r w:rsidR="00A74F08">
              <w:rPr>
                <w:noProof/>
                <w:webHidden/>
              </w:rPr>
              <w:t>5</w:t>
            </w:r>
            <w:r w:rsidR="00A74F08">
              <w:rPr>
                <w:noProof/>
                <w:webHidden/>
              </w:rPr>
              <w:fldChar w:fldCharType="end"/>
            </w:r>
          </w:hyperlink>
        </w:p>
        <w:p w14:paraId="30ADC36B" w14:textId="6566C09C" w:rsidR="00A74F08" w:rsidRDefault="007E0893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40737788" w:history="1">
            <w:r w:rsidR="00A74F08" w:rsidRPr="00351EF5">
              <w:rPr>
                <w:rStyle w:val="Hyperlink"/>
                <w:noProof/>
              </w:rPr>
              <w:t>Y4.</w:t>
            </w:r>
            <w:r w:rsidR="00A74F08" w:rsidRPr="00351EF5">
              <w:rPr>
                <w:rStyle w:val="Hyperlink"/>
                <w:noProof/>
                <w:lang w:val="vi-VN"/>
              </w:rPr>
              <w:t xml:space="preserve"> Tạo các bảng trong CSDL MySQL, tạo các ràng buộc: khoá chính, khoá ngoại, ràng buộc duy nhất, ràng buộc kiểm tra, …</w:t>
            </w:r>
            <w:r w:rsidR="00A74F08">
              <w:rPr>
                <w:noProof/>
                <w:webHidden/>
              </w:rPr>
              <w:tab/>
            </w:r>
            <w:r w:rsidR="00A74F08">
              <w:rPr>
                <w:noProof/>
                <w:webHidden/>
              </w:rPr>
              <w:fldChar w:fldCharType="begin"/>
            </w:r>
            <w:r w:rsidR="00A74F08">
              <w:rPr>
                <w:noProof/>
                <w:webHidden/>
              </w:rPr>
              <w:instrText xml:space="preserve"> PAGEREF _Toc140737788 \h </w:instrText>
            </w:r>
            <w:r w:rsidR="00A74F08">
              <w:rPr>
                <w:noProof/>
                <w:webHidden/>
              </w:rPr>
            </w:r>
            <w:r w:rsidR="00A74F08">
              <w:rPr>
                <w:noProof/>
                <w:webHidden/>
              </w:rPr>
              <w:fldChar w:fldCharType="separate"/>
            </w:r>
            <w:r w:rsidR="00A74F08">
              <w:rPr>
                <w:noProof/>
                <w:webHidden/>
              </w:rPr>
              <w:t>10</w:t>
            </w:r>
            <w:r w:rsidR="00A74F08">
              <w:rPr>
                <w:noProof/>
                <w:webHidden/>
              </w:rPr>
              <w:fldChar w:fldCharType="end"/>
            </w:r>
          </w:hyperlink>
        </w:p>
        <w:p w14:paraId="415CF0F8" w14:textId="152EAC3A" w:rsidR="002023FF" w:rsidRPr="00F033E7" w:rsidRDefault="002023FF">
          <w:pPr>
            <w:rPr>
              <w:rFonts w:cs="Times New Roman"/>
            </w:rPr>
          </w:pPr>
          <w:r w:rsidRPr="00F033E7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25952A0B" w14:textId="77777777" w:rsidR="00680A04" w:rsidRPr="00F033E7" w:rsidRDefault="00680A04" w:rsidP="00680A04">
      <w:pPr>
        <w:rPr>
          <w:rFonts w:cs="Times New Roman"/>
          <w:lang w:eastAsia="ja-JP"/>
        </w:rPr>
        <w:sectPr w:rsidR="00680A04" w:rsidRPr="00F033E7" w:rsidSect="009F588F">
          <w:footerReference w:type="default" r:id="rId13"/>
          <w:pgSz w:w="11907" w:h="16839" w:code="9"/>
          <w:pgMar w:top="1152" w:right="657" w:bottom="1152" w:left="1152" w:header="576" w:footer="576" w:gutter="720"/>
          <w:cols w:space="720"/>
          <w:docGrid w:linePitch="381"/>
        </w:sectPr>
      </w:pPr>
    </w:p>
    <w:p w14:paraId="4F6125DD" w14:textId="3417ADBD" w:rsidR="006506D5" w:rsidRDefault="006506D5" w:rsidP="006506D5">
      <w:pPr>
        <w:pStyle w:val="Heading1"/>
        <w:spacing w:before="240"/>
        <w:ind w:left="360" w:hanging="360"/>
        <w:jc w:val="both"/>
        <w:rPr>
          <w:noProof/>
        </w:rPr>
      </w:pPr>
      <w:bookmarkStart w:id="0" w:name="_Toc111271078"/>
      <w:bookmarkStart w:id="1" w:name="_Toc140737785"/>
      <w:r>
        <w:rPr>
          <w:noProof/>
        </w:rPr>
        <w:lastRenderedPageBreak/>
        <w:t>Y</w:t>
      </w:r>
      <w:r w:rsidR="001A078C">
        <w:rPr>
          <w:noProof/>
        </w:rPr>
        <w:t>5</w:t>
      </w:r>
      <w:r>
        <w:rPr>
          <w:noProof/>
        </w:rPr>
        <w:t>.</w:t>
      </w:r>
      <w:bookmarkEnd w:id="0"/>
      <w:bookmarkEnd w:id="1"/>
      <w:r w:rsidR="001A078C" w:rsidRPr="001A078C">
        <w:t xml:space="preserve"> </w:t>
      </w:r>
      <w:r w:rsidR="001A078C" w:rsidRPr="001A078C">
        <w:rPr>
          <w:noProof/>
        </w:rPr>
        <w:t>Nhập dữ liệu vào cho các bảng (ít nhất 5 bản ghi cho mỗi bảng).</w:t>
      </w:r>
    </w:p>
    <w:p w14:paraId="0B70FFBC" w14:textId="5946EE83" w:rsidR="001A078C" w:rsidRPr="001A078C" w:rsidRDefault="001A078C" w:rsidP="001A078C">
      <w:r>
        <w:rPr>
          <w:noProof/>
        </w:rPr>
        <w:drawing>
          <wp:inline distT="0" distB="0" distL="0" distR="0" wp14:anchorId="3E0BB0C1" wp14:editId="525CA937">
            <wp:extent cx="5640705" cy="31730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8FEB2" wp14:editId="3C514138">
            <wp:extent cx="5640705" cy="31730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F10" w14:textId="5322540E" w:rsidR="00996C16" w:rsidRDefault="00996C16">
      <w:r>
        <w:br w:type="page"/>
      </w:r>
    </w:p>
    <w:p w14:paraId="557BE126" w14:textId="41D18630" w:rsidR="00996C16" w:rsidRDefault="00996C16" w:rsidP="00996C16">
      <w:pPr>
        <w:pStyle w:val="Heading1"/>
        <w:spacing w:before="240"/>
        <w:ind w:left="360" w:hanging="360"/>
        <w:jc w:val="both"/>
        <w:rPr>
          <w:noProof/>
        </w:rPr>
      </w:pPr>
      <w:r>
        <w:rPr>
          <w:noProof/>
        </w:rPr>
        <w:lastRenderedPageBreak/>
        <w:t>Y6.</w:t>
      </w:r>
      <w:r w:rsidRPr="00996C16">
        <w:t xml:space="preserve"> </w:t>
      </w:r>
      <w:r w:rsidRPr="00996C16">
        <w:rPr>
          <w:noProof/>
        </w:rPr>
        <w:t>Viết các câu truy vấn sau:</w:t>
      </w:r>
    </w:p>
    <w:p w14:paraId="4044038E" w14:textId="7578B70D" w:rsidR="00996C16" w:rsidRDefault="00996C16" w:rsidP="006506D5">
      <w:r>
        <w:t xml:space="preserve">6.1. </w:t>
      </w:r>
      <w:r>
        <w:rPr>
          <w:noProof/>
        </w:rPr>
        <w:drawing>
          <wp:inline distT="0" distB="0" distL="0" distR="0" wp14:anchorId="46ECB337" wp14:editId="154AE67B">
            <wp:extent cx="5640705" cy="3173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5AAB" w14:textId="05961D2C" w:rsidR="00CE63C2" w:rsidRDefault="00996C16" w:rsidP="006506D5">
      <w:r>
        <w:lastRenderedPageBreak/>
        <w:t xml:space="preserve">6.2. </w:t>
      </w:r>
      <w:r w:rsidR="00CE63C2">
        <w:rPr>
          <w:noProof/>
        </w:rPr>
        <w:drawing>
          <wp:inline distT="0" distB="0" distL="0" distR="0" wp14:anchorId="3C2A2F19" wp14:editId="507F8E49">
            <wp:extent cx="5640705" cy="3173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3C2">
        <w:rPr>
          <w:noProof/>
        </w:rPr>
        <w:drawing>
          <wp:inline distT="0" distB="0" distL="0" distR="0" wp14:anchorId="614D868C" wp14:editId="1DA6D9ED">
            <wp:extent cx="5640705" cy="31730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DDD3" w14:textId="77777777" w:rsidR="00CE63C2" w:rsidRDefault="00CE63C2">
      <w:r>
        <w:br w:type="page"/>
      </w:r>
    </w:p>
    <w:p w14:paraId="01A72DD6" w14:textId="4FA77E44" w:rsidR="00996C16" w:rsidRDefault="00576456" w:rsidP="006506D5">
      <w:r>
        <w:rPr>
          <w:noProof/>
        </w:rPr>
        <w:lastRenderedPageBreak/>
        <w:drawing>
          <wp:inline distT="0" distB="0" distL="0" distR="0" wp14:anchorId="38BD01DD" wp14:editId="63A51870">
            <wp:extent cx="5640705" cy="31730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E106" w14:textId="223471D2" w:rsidR="00576456" w:rsidRPr="00FA4F22" w:rsidRDefault="00576456" w:rsidP="006506D5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D732212" wp14:editId="1AAE615B">
            <wp:extent cx="5640705" cy="3173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08961" wp14:editId="6A7DF4FF">
            <wp:extent cx="5640705" cy="31730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F22">
        <w:rPr>
          <w:noProof/>
        </w:rPr>
        <w:lastRenderedPageBreak/>
        <w:drawing>
          <wp:inline distT="0" distB="0" distL="0" distR="0" wp14:anchorId="20720D4C" wp14:editId="4E6B0FAC">
            <wp:extent cx="5640705" cy="3173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F22">
        <w:rPr>
          <w:noProof/>
        </w:rPr>
        <w:drawing>
          <wp:inline distT="0" distB="0" distL="0" distR="0" wp14:anchorId="256FA3DA" wp14:editId="34D40347">
            <wp:extent cx="5640705" cy="31730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F22">
        <w:rPr>
          <w:noProof/>
        </w:rPr>
        <w:lastRenderedPageBreak/>
        <w:drawing>
          <wp:inline distT="0" distB="0" distL="0" distR="0" wp14:anchorId="1668946A" wp14:editId="521E55CB">
            <wp:extent cx="5640705" cy="3173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F22">
        <w:rPr>
          <w:noProof/>
        </w:rPr>
        <w:drawing>
          <wp:inline distT="0" distB="0" distL="0" distR="0" wp14:anchorId="0F6EC384" wp14:editId="3961E391">
            <wp:extent cx="5640705" cy="3173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556">
        <w:rPr>
          <w:noProof/>
        </w:rPr>
        <w:lastRenderedPageBreak/>
        <w:drawing>
          <wp:inline distT="0" distB="0" distL="0" distR="0" wp14:anchorId="2445A9B6" wp14:editId="74EA1850">
            <wp:extent cx="5640705" cy="3173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556">
        <w:rPr>
          <w:noProof/>
        </w:rPr>
        <w:drawing>
          <wp:inline distT="0" distB="0" distL="0" distR="0" wp14:anchorId="50FF401B" wp14:editId="41F0B2BA">
            <wp:extent cx="5640705" cy="31730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F22">
        <w:rPr>
          <w:noProof/>
        </w:rPr>
        <w:lastRenderedPageBreak/>
        <w:drawing>
          <wp:inline distT="0" distB="0" distL="0" distR="0" wp14:anchorId="585FCCF4" wp14:editId="5F31931D">
            <wp:extent cx="5640705" cy="31730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6456" w:rsidRPr="00FA4F22" w:rsidSect="00F50AFB">
      <w:headerReference w:type="default" r:id="rId29"/>
      <w:pgSz w:w="11907" w:h="16839" w:code="9"/>
      <w:pgMar w:top="1152" w:right="1152" w:bottom="1152" w:left="1152" w:header="576" w:footer="576" w:gutter="72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4A7226" w14:textId="77777777" w:rsidR="007E0893" w:rsidRDefault="007E0893" w:rsidP="00C377C7">
      <w:pPr>
        <w:spacing w:after="0" w:line="240" w:lineRule="auto"/>
      </w:pPr>
      <w:r>
        <w:separator/>
      </w:r>
    </w:p>
  </w:endnote>
  <w:endnote w:type="continuationSeparator" w:id="0">
    <w:p w14:paraId="66A674B4" w14:textId="77777777" w:rsidR="007E0893" w:rsidRDefault="007E0893" w:rsidP="00C377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FBB124" w14:textId="77777777" w:rsidR="00C86DAB" w:rsidRPr="00FB0C1E" w:rsidRDefault="00CD50BA" w:rsidP="00C86DAB">
    <w:pPr>
      <w:tabs>
        <w:tab w:val="left" w:pos="3796"/>
      </w:tabs>
      <w:jc w:val="center"/>
      <w:rPr>
        <w:rFonts w:cs="Times New Roman"/>
        <w:b/>
        <w:i/>
        <w:color w:val="002060"/>
        <w:sz w:val="36"/>
      </w:rPr>
    </w:pPr>
    <w:r w:rsidRPr="00FB0C1E">
      <w:rPr>
        <w:rFonts w:cs="Times New Roman"/>
        <w:b/>
        <w:i/>
        <w:color w:val="002060"/>
        <w:sz w:val="36"/>
      </w:rPr>
      <w:t xml:space="preserve">TP.HCM </w:t>
    </w:r>
    <w:r w:rsidR="00C86DAB">
      <w:rPr>
        <w:rFonts w:cs="Times New Roman"/>
        <w:b/>
        <w:i/>
        <w:color w:val="002060"/>
        <w:sz w:val="36"/>
      </w:rPr>
      <w:t>–</w:t>
    </w:r>
    <w:r w:rsidRPr="00FB0C1E">
      <w:rPr>
        <w:rFonts w:cs="Times New Roman"/>
        <w:b/>
        <w:i/>
        <w:color w:val="002060"/>
        <w:sz w:val="36"/>
      </w:rPr>
      <w:t xml:space="preserve"> 20</w:t>
    </w:r>
    <w:r w:rsidR="00C86DAB">
      <w:rPr>
        <w:rFonts w:cs="Times New Roman"/>
        <w:b/>
        <w:i/>
        <w:color w:val="002060"/>
        <w:sz w:val="36"/>
      </w:rPr>
      <w:t>23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5E9CB9" w14:textId="77777777" w:rsidR="00CD50BA" w:rsidRPr="00F50AFB" w:rsidRDefault="009E46A8" w:rsidP="00F50AFB">
    <w:pPr>
      <w:pStyle w:val="Footer"/>
      <w:pBdr>
        <w:top w:val="dotDash" w:sz="8" w:space="1" w:color="auto"/>
      </w:pBdr>
      <w:tabs>
        <w:tab w:val="clear" w:pos="9360"/>
        <w:tab w:val="right" w:pos="8910"/>
      </w:tabs>
    </w:pPr>
    <w:r>
      <w:rPr>
        <w:i/>
      </w:rPr>
      <w:t>COM2012</w:t>
    </w:r>
    <w:r w:rsidR="00CD50BA">
      <w:rPr>
        <w:i/>
      </w:rPr>
      <w:tab/>
    </w:r>
    <w:r w:rsidR="00CD50BA">
      <w:rPr>
        <w:i/>
      </w:rPr>
      <w:tab/>
    </w:r>
    <w:r w:rsidR="00CD50BA" w:rsidRPr="006E7908">
      <w:rPr>
        <w:i/>
      </w:rPr>
      <w:t xml:space="preserve">Trang </w:t>
    </w:r>
    <w:sdt>
      <w:sdtPr>
        <w:id w:val="1568987781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D50BA">
          <w:fldChar w:fldCharType="begin"/>
        </w:r>
        <w:r w:rsidR="00CD50BA">
          <w:instrText xml:space="preserve"> PAGE   \* MERGEFORMAT </w:instrText>
        </w:r>
        <w:r w:rsidR="00CD50BA">
          <w:fldChar w:fldCharType="separate"/>
        </w:r>
        <w:r w:rsidR="00014631">
          <w:rPr>
            <w:noProof/>
          </w:rPr>
          <w:t>3</w:t>
        </w:r>
        <w:r w:rsidR="00CD50BA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EDDCB1" w14:textId="77777777" w:rsidR="007E0893" w:rsidRDefault="007E0893" w:rsidP="00C377C7">
      <w:pPr>
        <w:spacing w:after="0" w:line="240" w:lineRule="auto"/>
      </w:pPr>
      <w:r>
        <w:separator/>
      </w:r>
    </w:p>
  </w:footnote>
  <w:footnote w:type="continuationSeparator" w:id="0">
    <w:p w14:paraId="09EB3F80" w14:textId="77777777" w:rsidR="007E0893" w:rsidRDefault="007E0893" w:rsidP="00C377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8F0E23" w14:textId="77777777" w:rsidR="00CD50BA" w:rsidRPr="00C377C7" w:rsidRDefault="00CD50BA" w:rsidP="00C377C7">
    <w:pPr>
      <w:tabs>
        <w:tab w:val="right" w:pos="10350"/>
      </w:tabs>
      <w:ind w:right="27"/>
      <w:rPr>
        <w:b/>
      </w:rPr>
    </w:pPr>
    <w:r>
      <w:rPr>
        <w:b/>
        <w:color w:val="4F81BD" w:themeColor="accent1"/>
        <w:sz w:val="5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12FF40" w14:textId="77777777" w:rsidR="00CD50BA" w:rsidRPr="0069613F" w:rsidRDefault="00CD50BA" w:rsidP="00F50AFB">
    <w:pPr>
      <w:pStyle w:val="Header"/>
      <w:pBdr>
        <w:bottom w:val="dotDash" w:sz="8" w:space="1" w:color="auto"/>
      </w:pBdr>
      <w:tabs>
        <w:tab w:val="clear" w:pos="9360"/>
        <w:tab w:val="right" w:pos="8640"/>
      </w:tabs>
    </w:pPr>
    <w:r>
      <w:t>20-ps123456</w:t>
    </w:r>
    <w:r w:rsidRPr="00472185">
      <w:t>-</w:t>
    </w:r>
    <w:r>
      <w:t xml:space="preserve">Nguyễn Thị </w:t>
    </w:r>
    <w:proofErr w:type="spellStart"/>
    <w:r>
      <w:t>Đỗ</w:t>
    </w:r>
    <w:proofErr w:type="spellEnd"/>
    <w:r>
      <w:t xml:space="preserve"> Quyên</w:t>
    </w:r>
    <w:r>
      <w:tab/>
    </w:r>
    <w:r>
      <w:tab/>
    </w:r>
    <w:proofErr w:type="spellStart"/>
    <w:r>
      <w:t>Lớp</w:t>
    </w:r>
    <w:proofErr w:type="spellEnd"/>
    <w:r>
      <w:t>: CP18202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55779C" w14:textId="77777777" w:rsidR="00C86DAB" w:rsidRPr="0051674F" w:rsidRDefault="00C86DAB" w:rsidP="0051674F">
    <w:pPr>
      <w:pStyle w:val="Footer"/>
      <w:pBdr>
        <w:bottom w:val="dotDash" w:sz="4" w:space="1" w:color="auto"/>
      </w:pBdr>
      <w:tabs>
        <w:tab w:val="clear" w:pos="4680"/>
        <w:tab w:val="clear" w:pos="9360"/>
        <w:tab w:val="right" w:pos="8910"/>
      </w:tabs>
      <w:ind w:right="63"/>
      <w:rPr>
        <w:i/>
      </w:rPr>
    </w:pPr>
    <w:proofErr w:type="spellStart"/>
    <w:r w:rsidRPr="0051674F">
      <w:rPr>
        <w:i/>
      </w:rPr>
      <w:t>STT_Mã</w:t>
    </w:r>
    <w:proofErr w:type="spellEnd"/>
    <w:r w:rsidRPr="0051674F">
      <w:rPr>
        <w:i/>
      </w:rPr>
      <w:t xml:space="preserve"> </w:t>
    </w:r>
    <w:proofErr w:type="spellStart"/>
    <w:r w:rsidRPr="0051674F">
      <w:rPr>
        <w:i/>
      </w:rPr>
      <w:t>SV_Họ</w:t>
    </w:r>
    <w:proofErr w:type="spellEnd"/>
    <w:r w:rsidRPr="0051674F">
      <w:rPr>
        <w:i/>
      </w:rPr>
      <w:t xml:space="preserve"> </w:t>
    </w:r>
    <w:proofErr w:type="spellStart"/>
    <w:r w:rsidRPr="0051674F">
      <w:rPr>
        <w:i/>
      </w:rPr>
      <w:t>tên</w:t>
    </w:r>
    <w:proofErr w:type="spellEnd"/>
    <w:r w:rsidRPr="0051674F">
      <w:rPr>
        <w:i/>
      </w:rPr>
      <w:tab/>
    </w:r>
    <w:proofErr w:type="spellStart"/>
    <w:r w:rsidRPr="0051674F">
      <w:rPr>
        <w:i/>
      </w:rPr>
      <w:t>Lớp</w:t>
    </w:r>
    <w:proofErr w:type="spellEnd"/>
    <w:r w:rsidRPr="0051674F">
      <w:rPr>
        <w:i/>
      </w:rPr>
      <w:t>: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7F28A9"/>
    <w:multiLevelType w:val="hybridMultilevel"/>
    <w:tmpl w:val="80D01E5C"/>
    <w:lvl w:ilvl="0" w:tplc="0409000F">
      <w:start w:val="1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" w15:restartNumberingAfterBreak="0">
    <w:nsid w:val="069D6563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6E5AF6"/>
    <w:multiLevelType w:val="hybridMultilevel"/>
    <w:tmpl w:val="E1481CD8"/>
    <w:lvl w:ilvl="0" w:tplc="9CB2DBA4">
      <w:start w:val="1"/>
      <w:numFmt w:val="bullet"/>
      <w:lvlText w:val="-"/>
      <w:lvlJc w:val="left"/>
      <w:pPr>
        <w:ind w:left="108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EA46B0"/>
    <w:multiLevelType w:val="hybridMultilevel"/>
    <w:tmpl w:val="B6D20BC4"/>
    <w:lvl w:ilvl="0" w:tplc="928206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4246A8D"/>
    <w:multiLevelType w:val="hybridMultilevel"/>
    <w:tmpl w:val="CC24084C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F54BD0"/>
    <w:multiLevelType w:val="hybridMultilevel"/>
    <w:tmpl w:val="4AB8D1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976FE1"/>
    <w:multiLevelType w:val="hybridMultilevel"/>
    <w:tmpl w:val="12686C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B78559D"/>
    <w:multiLevelType w:val="hybridMultilevel"/>
    <w:tmpl w:val="A874E6FC"/>
    <w:lvl w:ilvl="0" w:tplc="590460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BD83DCB"/>
    <w:multiLevelType w:val="hybridMultilevel"/>
    <w:tmpl w:val="AB009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A20522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16D9B"/>
    <w:multiLevelType w:val="hybridMultilevel"/>
    <w:tmpl w:val="A2EA95CA"/>
    <w:lvl w:ilvl="0" w:tplc="BD0881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1B23F11"/>
    <w:multiLevelType w:val="hybridMultilevel"/>
    <w:tmpl w:val="442E17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6579C0"/>
    <w:multiLevelType w:val="hybridMultilevel"/>
    <w:tmpl w:val="10B8AB6E"/>
    <w:lvl w:ilvl="0" w:tplc="96908648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A014A6"/>
    <w:multiLevelType w:val="hybridMultilevel"/>
    <w:tmpl w:val="4830E8F8"/>
    <w:lvl w:ilvl="0" w:tplc="6F0446D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547E1B"/>
    <w:multiLevelType w:val="hybridMultilevel"/>
    <w:tmpl w:val="418637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C90EA0"/>
    <w:multiLevelType w:val="hybridMultilevel"/>
    <w:tmpl w:val="2CECE0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C320D9"/>
    <w:multiLevelType w:val="hybridMultilevel"/>
    <w:tmpl w:val="9410B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4803FF"/>
    <w:multiLevelType w:val="hybridMultilevel"/>
    <w:tmpl w:val="68B8B458"/>
    <w:lvl w:ilvl="0" w:tplc="91AAB81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5B559A"/>
    <w:multiLevelType w:val="hybridMultilevel"/>
    <w:tmpl w:val="244A9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46338E"/>
    <w:multiLevelType w:val="hybridMultilevel"/>
    <w:tmpl w:val="8DFC7E46"/>
    <w:lvl w:ilvl="0" w:tplc="A428179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0624B4"/>
    <w:multiLevelType w:val="hybridMultilevel"/>
    <w:tmpl w:val="D3784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DEB5779"/>
    <w:multiLevelType w:val="hybridMultilevel"/>
    <w:tmpl w:val="07406F40"/>
    <w:lvl w:ilvl="0" w:tplc="5816A0E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740932"/>
    <w:multiLevelType w:val="hybridMultilevel"/>
    <w:tmpl w:val="03D8D42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826C5D"/>
    <w:multiLevelType w:val="hybridMultilevel"/>
    <w:tmpl w:val="0BF88FAA"/>
    <w:lvl w:ilvl="0" w:tplc="D8E6AFAC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A3D663F"/>
    <w:multiLevelType w:val="hybridMultilevel"/>
    <w:tmpl w:val="FBFEF4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9E5083A"/>
    <w:multiLevelType w:val="hybridMultilevel"/>
    <w:tmpl w:val="28A6B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1137D6"/>
    <w:multiLevelType w:val="hybridMultilevel"/>
    <w:tmpl w:val="36F48F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"/>
  </w:num>
  <w:num w:numId="3">
    <w:abstractNumId w:val="13"/>
  </w:num>
  <w:num w:numId="4">
    <w:abstractNumId w:val="17"/>
  </w:num>
  <w:num w:numId="5">
    <w:abstractNumId w:val="12"/>
  </w:num>
  <w:num w:numId="6">
    <w:abstractNumId w:val="6"/>
  </w:num>
  <w:num w:numId="7">
    <w:abstractNumId w:val="24"/>
  </w:num>
  <w:num w:numId="8">
    <w:abstractNumId w:val="0"/>
  </w:num>
  <w:num w:numId="9">
    <w:abstractNumId w:val="15"/>
  </w:num>
  <w:num w:numId="10">
    <w:abstractNumId w:val="22"/>
  </w:num>
  <w:num w:numId="11">
    <w:abstractNumId w:val="1"/>
  </w:num>
  <w:num w:numId="12">
    <w:abstractNumId w:val="21"/>
  </w:num>
  <w:num w:numId="13">
    <w:abstractNumId w:val="14"/>
  </w:num>
  <w:num w:numId="14">
    <w:abstractNumId w:val="5"/>
  </w:num>
  <w:num w:numId="15">
    <w:abstractNumId w:val="10"/>
  </w:num>
  <w:num w:numId="16">
    <w:abstractNumId w:val="27"/>
  </w:num>
  <w:num w:numId="17">
    <w:abstractNumId w:val="11"/>
  </w:num>
  <w:num w:numId="18">
    <w:abstractNumId w:val="19"/>
  </w:num>
  <w:num w:numId="19">
    <w:abstractNumId w:val="20"/>
  </w:num>
  <w:num w:numId="20">
    <w:abstractNumId w:val="28"/>
  </w:num>
  <w:num w:numId="21">
    <w:abstractNumId w:val="26"/>
  </w:num>
  <w:num w:numId="22">
    <w:abstractNumId w:val="18"/>
  </w:num>
  <w:num w:numId="23">
    <w:abstractNumId w:val="4"/>
  </w:num>
  <w:num w:numId="24">
    <w:abstractNumId w:val="9"/>
  </w:num>
  <w:num w:numId="25">
    <w:abstractNumId w:val="16"/>
  </w:num>
  <w:num w:numId="26">
    <w:abstractNumId w:val="3"/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8"/>
  </w:num>
  <w:num w:numId="29">
    <w:abstractNumId w:val="25"/>
  </w:num>
  <w:num w:numId="30">
    <w:abstractNumId w:val="7"/>
  </w:num>
  <w:num w:numId="3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attachedTemplate r:id="rId1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4631"/>
    <w:rsid w:val="0001348E"/>
    <w:rsid w:val="00014631"/>
    <w:rsid w:val="00053555"/>
    <w:rsid w:val="00054872"/>
    <w:rsid w:val="00082AF1"/>
    <w:rsid w:val="00096A6C"/>
    <w:rsid w:val="000970F0"/>
    <w:rsid w:val="000C15CB"/>
    <w:rsid w:val="000C17C9"/>
    <w:rsid w:val="000D0EAC"/>
    <w:rsid w:val="000F1941"/>
    <w:rsid w:val="000F2D81"/>
    <w:rsid w:val="00120C6E"/>
    <w:rsid w:val="0013670A"/>
    <w:rsid w:val="00140D04"/>
    <w:rsid w:val="00150736"/>
    <w:rsid w:val="00164ECF"/>
    <w:rsid w:val="00167762"/>
    <w:rsid w:val="00170EEA"/>
    <w:rsid w:val="001946A6"/>
    <w:rsid w:val="001A078C"/>
    <w:rsid w:val="001A123F"/>
    <w:rsid w:val="001D0D2B"/>
    <w:rsid w:val="002023FF"/>
    <w:rsid w:val="002175D8"/>
    <w:rsid w:val="00265F3F"/>
    <w:rsid w:val="00272C69"/>
    <w:rsid w:val="00274785"/>
    <w:rsid w:val="00277801"/>
    <w:rsid w:val="002828C7"/>
    <w:rsid w:val="002A480E"/>
    <w:rsid w:val="002C1121"/>
    <w:rsid w:val="002C1156"/>
    <w:rsid w:val="002C7A9C"/>
    <w:rsid w:val="002D3BBE"/>
    <w:rsid w:val="002D6EEC"/>
    <w:rsid w:val="002F29E1"/>
    <w:rsid w:val="00327B7E"/>
    <w:rsid w:val="00333652"/>
    <w:rsid w:val="0035392A"/>
    <w:rsid w:val="00373DC9"/>
    <w:rsid w:val="00377757"/>
    <w:rsid w:val="003938DA"/>
    <w:rsid w:val="003D2E1E"/>
    <w:rsid w:val="0041185F"/>
    <w:rsid w:val="0042313E"/>
    <w:rsid w:val="004678C1"/>
    <w:rsid w:val="00472185"/>
    <w:rsid w:val="00493554"/>
    <w:rsid w:val="004A20EB"/>
    <w:rsid w:val="004A5360"/>
    <w:rsid w:val="004C64CC"/>
    <w:rsid w:val="004D5BB9"/>
    <w:rsid w:val="004E2AF2"/>
    <w:rsid w:val="004F2C96"/>
    <w:rsid w:val="004F3701"/>
    <w:rsid w:val="004F3AB7"/>
    <w:rsid w:val="00513E46"/>
    <w:rsid w:val="0051674F"/>
    <w:rsid w:val="00525A44"/>
    <w:rsid w:val="0053725B"/>
    <w:rsid w:val="005403F1"/>
    <w:rsid w:val="00540607"/>
    <w:rsid w:val="005525C9"/>
    <w:rsid w:val="0055484F"/>
    <w:rsid w:val="00563DBA"/>
    <w:rsid w:val="0056784D"/>
    <w:rsid w:val="00567B15"/>
    <w:rsid w:val="00576456"/>
    <w:rsid w:val="005770CD"/>
    <w:rsid w:val="00577C23"/>
    <w:rsid w:val="00583AEC"/>
    <w:rsid w:val="00592AB0"/>
    <w:rsid w:val="005A426A"/>
    <w:rsid w:val="005D36E9"/>
    <w:rsid w:val="005E0ACC"/>
    <w:rsid w:val="00602150"/>
    <w:rsid w:val="00602733"/>
    <w:rsid w:val="0061077D"/>
    <w:rsid w:val="006320AC"/>
    <w:rsid w:val="0064558C"/>
    <w:rsid w:val="006506D5"/>
    <w:rsid w:val="00661A50"/>
    <w:rsid w:val="00675D41"/>
    <w:rsid w:val="00680A04"/>
    <w:rsid w:val="0069613F"/>
    <w:rsid w:val="006B261B"/>
    <w:rsid w:val="006D75A2"/>
    <w:rsid w:val="006E4B2B"/>
    <w:rsid w:val="006F439C"/>
    <w:rsid w:val="00711908"/>
    <w:rsid w:val="00720980"/>
    <w:rsid w:val="00756927"/>
    <w:rsid w:val="00762DB8"/>
    <w:rsid w:val="00771D76"/>
    <w:rsid w:val="0078266C"/>
    <w:rsid w:val="00783A2E"/>
    <w:rsid w:val="007977A8"/>
    <w:rsid w:val="007A5F43"/>
    <w:rsid w:val="007E0893"/>
    <w:rsid w:val="007E4CA3"/>
    <w:rsid w:val="007F4769"/>
    <w:rsid w:val="00860E1C"/>
    <w:rsid w:val="008931BD"/>
    <w:rsid w:val="008A1EC9"/>
    <w:rsid w:val="008B51E5"/>
    <w:rsid w:val="008C4BE4"/>
    <w:rsid w:val="008D15B9"/>
    <w:rsid w:val="008F37FA"/>
    <w:rsid w:val="009178CC"/>
    <w:rsid w:val="00923DA2"/>
    <w:rsid w:val="009334CA"/>
    <w:rsid w:val="009649C9"/>
    <w:rsid w:val="009950FF"/>
    <w:rsid w:val="00996C16"/>
    <w:rsid w:val="009C3C81"/>
    <w:rsid w:val="009E46A8"/>
    <w:rsid w:val="009F588F"/>
    <w:rsid w:val="00A00F89"/>
    <w:rsid w:val="00A158D6"/>
    <w:rsid w:val="00A3020B"/>
    <w:rsid w:val="00A413BC"/>
    <w:rsid w:val="00A50FC4"/>
    <w:rsid w:val="00A70528"/>
    <w:rsid w:val="00A731E4"/>
    <w:rsid w:val="00A74F08"/>
    <w:rsid w:val="00A97216"/>
    <w:rsid w:val="00AA162B"/>
    <w:rsid w:val="00AA5A37"/>
    <w:rsid w:val="00AC527B"/>
    <w:rsid w:val="00AE538A"/>
    <w:rsid w:val="00B00BE4"/>
    <w:rsid w:val="00B05B96"/>
    <w:rsid w:val="00B0651A"/>
    <w:rsid w:val="00B07880"/>
    <w:rsid w:val="00B1647C"/>
    <w:rsid w:val="00B37BAF"/>
    <w:rsid w:val="00B54662"/>
    <w:rsid w:val="00B54E3A"/>
    <w:rsid w:val="00B6305A"/>
    <w:rsid w:val="00B80E8A"/>
    <w:rsid w:val="00B824D6"/>
    <w:rsid w:val="00BA0751"/>
    <w:rsid w:val="00BA1265"/>
    <w:rsid w:val="00BA2AFA"/>
    <w:rsid w:val="00BC6D0C"/>
    <w:rsid w:val="00BF418D"/>
    <w:rsid w:val="00C00463"/>
    <w:rsid w:val="00C04E19"/>
    <w:rsid w:val="00C06B51"/>
    <w:rsid w:val="00C1301E"/>
    <w:rsid w:val="00C275F3"/>
    <w:rsid w:val="00C377C7"/>
    <w:rsid w:val="00C415A5"/>
    <w:rsid w:val="00C55CA5"/>
    <w:rsid w:val="00C56350"/>
    <w:rsid w:val="00C57AB7"/>
    <w:rsid w:val="00C86DAB"/>
    <w:rsid w:val="00CC7622"/>
    <w:rsid w:val="00CD50BA"/>
    <w:rsid w:val="00CE63C2"/>
    <w:rsid w:val="00CE6A8C"/>
    <w:rsid w:val="00D00337"/>
    <w:rsid w:val="00D17BDF"/>
    <w:rsid w:val="00D21CE5"/>
    <w:rsid w:val="00D456F5"/>
    <w:rsid w:val="00D517E6"/>
    <w:rsid w:val="00D56DD0"/>
    <w:rsid w:val="00D77893"/>
    <w:rsid w:val="00D8114F"/>
    <w:rsid w:val="00D85364"/>
    <w:rsid w:val="00DB5E26"/>
    <w:rsid w:val="00DC13B6"/>
    <w:rsid w:val="00DC5E3F"/>
    <w:rsid w:val="00DC68FE"/>
    <w:rsid w:val="00DD6BFC"/>
    <w:rsid w:val="00DE6392"/>
    <w:rsid w:val="00DE6BA1"/>
    <w:rsid w:val="00DF0241"/>
    <w:rsid w:val="00DF4D56"/>
    <w:rsid w:val="00DF7AF0"/>
    <w:rsid w:val="00E16291"/>
    <w:rsid w:val="00E16CC0"/>
    <w:rsid w:val="00E24F89"/>
    <w:rsid w:val="00E424F2"/>
    <w:rsid w:val="00E428EB"/>
    <w:rsid w:val="00E60FE8"/>
    <w:rsid w:val="00E66CF8"/>
    <w:rsid w:val="00E71556"/>
    <w:rsid w:val="00E87414"/>
    <w:rsid w:val="00E94AA5"/>
    <w:rsid w:val="00E9573B"/>
    <w:rsid w:val="00EA088E"/>
    <w:rsid w:val="00EC0FFB"/>
    <w:rsid w:val="00EC50B7"/>
    <w:rsid w:val="00EC59FC"/>
    <w:rsid w:val="00F033E7"/>
    <w:rsid w:val="00F13A17"/>
    <w:rsid w:val="00F17562"/>
    <w:rsid w:val="00F21176"/>
    <w:rsid w:val="00F3204D"/>
    <w:rsid w:val="00F37E58"/>
    <w:rsid w:val="00F50AFB"/>
    <w:rsid w:val="00F644D3"/>
    <w:rsid w:val="00F77B3E"/>
    <w:rsid w:val="00F81762"/>
    <w:rsid w:val="00FA0E3E"/>
    <w:rsid w:val="00FA4F22"/>
    <w:rsid w:val="00FA6EC6"/>
    <w:rsid w:val="00FB0C1E"/>
    <w:rsid w:val="00FC04B8"/>
    <w:rsid w:val="00FE2AA2"/>
    <w:rsid w:val="00FE4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7BD8AC"/>
  <w15:docId w15:val="{6C0E42BD-AD7A-4860-BF08-1D3439ED7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7C7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629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3A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377C7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377C7"/>
    <w:rPr>
      <w:rFonts w:ascii="Tahoma" w:hAnsi="Tahoma" w:cs="Tahoma" w:hint="default"/>
      <w:b/>
      <w:bCs/>
      <w:i w:val="0"/>
      <w:iCs w:val="0"/>
      <w:color w:val="00000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77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7C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7C7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C377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7C7"/>
    <w:rPr>
      <w:rFonts w:ascii="Times New Roman" w:hAnsi="Times New Roman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162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16291"/>
    <w:pPr>
      <w:spacing w:before="120" w:after="120"/>
      <w:outlineLvl w:val="9"/>
    </w:pPr>
    <w:rPr>
      <w:rFonts w:ascii="Times New Roman" w:hAnsi="Times New Roman"/>
      <w:color w:val="auto"/>
      <w:sz w:val="3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56DD0"/>
    <w:pPr>
      <w:tabs>
        <w:tab w:val="right" w:leader="dot" w:pos="8820"/>
      </w:tabs>
      <w:spacing w:before="200" w:after="100"/>
      <w:ind w:left="720" w:hanging="720"/>
    </w:pPr>
    <w:rPr>
      <w:rFonts w:ascii="Tahoma" w:hAnsi="Tahoma"/>
      <w:sz w:val="22"/>
    </w:rPr>
  </w:style>
  <w:style w:type="character" w:styleId="Hyperlink">
    <w:name w:val="Hyperlink"/>
    <w:basedOn w:val="DefaultParagraphFont"/>
    <w:uiPriority w:val="99"/>
    <w:unhideWhenUsed/>
    <w:rsid w:val="00E162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D56DD0"/>
    <w:pPr>
      <w:spacing w:before="200" w:after="0"/>
      <w:ind w:left="720" w:hanging="720"/>
      <w:contextualSpacing/>
    </w:pPr>
    <w:rPr>
      <w:rFonts w:ascii="Tahoma" w:hAnsi="Tahoma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783A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87414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642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6463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83506">
          <w:marLeft w:val="0"/>
          <w:marRight w:val="0"/>
          <w:marTop w:val="30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2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FPT\Mon_Lop\CoSoDuLieuFPT\BaiGiaiLab&amp;ASM_coQuyen\Template%20bao%20cao%20Lab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0590F1-55D9-4199-B216-97BD83478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bao cao Lab</Template>
  <TotalTime>1023</TotalTime>
  <Pages>11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Natsu</cp:lastModifiedBy>
  <cp:revision>50</cp:revision>
  <dcterms:created xsi:type="dcterms:W3CDTF">2023-06-27T07:09:00Z</dcterms:created>
  <dcterms:modified xsi:type="dcterms:W3CDTF">2023-08-04T13:48:00Z</dcterms:modified>
</cp:coreProperties>
</file>